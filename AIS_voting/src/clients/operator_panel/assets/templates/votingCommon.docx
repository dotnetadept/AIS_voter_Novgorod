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04D" w14:textId="009C4059" w:rsidR="00CA279E" w:rsidRDefault="00CA279E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П</w:t>
      </w:r>
      <w:r w:rsidR="00C105A2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РОТОКОЛ</w:t>
      </w:r>
    </w:p>
    <w:p w14:paraId="0D9D23F0" w14:textId="574F99F5" w:rsidR="001A68EA" w:rsidRDefault="00C105A2" w:rsidP="00C105A2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общего собрания судей</w:t>
      </w:r>
    </w:p>
    <w:p w14:paraId="23D228C4" w14:textId="05A29F0B" w:rsidR="00C105A2" w:rsidRDefault="00C105A2" w:rsidP="00C105A2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Четвертого апелляционного суда общей юрисдикции</w:t>
      </w:r>
    </w:p>
    <w:p w14:paraId="60B72345" w14:textId="254A4608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D6D62FF" w14:textId="08A92C52" w:rsidR="001A68EA" w:rsidRPr="00CA279E" w:rsidRDefault="008864A5" w:rsidP="00CA279E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2090267938"/>
          <w:placeholder>
            <w:docPart w:val="2CA2423E013644B59837918DB17CB69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  <w:t>г. Нижний Новгород</w:t>
      </w:r>
    </w:p>
    <w:p w14:paraId="16B8D080" w14:textId="6A8C898E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733D3CD" w14:textId="745DD2D4" w:rsidR="00CA279E" w:rsidRDefault="00FA40EC" w:rsidP="00FA40EC">
      <w:pPr>
        <w:pStyle w:val="PlainText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собрание</w:t>
      </w:r>
      <w:r w:rsidR="00CA279E">
        <w:rPr>
          <w:rFonts w:ascii="Times New Roman" w:hAnsi="Times New Roman" w:cs="Times New Roman"/>
          <w:sz w:val="24"/>
          <w:szCs w:val="24"/>
        </w:rPr>
        <w:t xml:space="preserve"> открыто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hours"/>
          <w:tag w:val="text"/>
          <w:id w:val="1355304195"/>
          <w:placeholder>
            <w:docPart w:val="99DEC6EC4040434AA9C791BEC228E1AD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minutes"/>
          <w:tag w:val="text"/>
          <w:id w:val="-746032576"/>
          <w:placeholder>
            <w:docPart w:val="AF26BF7B677445DCAC2A51934D49F5B9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01A0490" w14:textId="6757B141" w:rsidR="00FA40EC" w:rsidRDefault="00FA40EC" w:rsidP="00FA40EC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Всего судей </w:t>
      </w:r>
      <w:r w:rsidRPr="00FA40EC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Четвертого апелляционного суда общей юрисдикции</w:t>
      </w:r>
      <w:r w:rsidR="00796F4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включая председателя суда и заместителей председателя суда -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ommon_count"/>
          <w:tag w:val="text"/>
          <w:id w:val="1150785305"/>
          <w:placeholder>
            <w:docPart w:val="0DFE571F87A141D8B4267E8C4D03082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</w:p>
    <w:p w14:paraId="5E7CD49D" w14:textId="3F1892BC" w:rsidR="00FA40EC" w:rsidRDefault="00FA40EC" w:rsidP="00FA40EC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На собрании присутствует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registred_count"/>
          <w:tag w:val="text"/>
          <w:id w:val="1318692907"/>
          <w:placeholder>
            <w:docPart w:val="4E086D04F4E1484AAB972A05B9D625A7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судей </w:t>
      </w:r>
      <w:r w:rsidRPr="00FA40EC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Четвертого апелляционного суда общей юрисдикции</w:t>
      </w:r>
      <w:r w:rsidR="00796F4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включая председателя суда и заместителей председателя суда.</w:t>
      </w:r>
    </w:p>
    <w:p w14:paraId="4E6E003B" w14:textId="112DF663" w:rsidR="00FA40EC" w:rsidRDefault="00FA40EC" w:rsidP="00FA40EC">
      <w:pPr>
        <w:pStyle w:val="PlainText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3F3800C7" w14:textId="08170103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На заседании президиума суда пристствуют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143BFD9A" w14:textId="524AC6D3" w:rsidR="00CA279E" w:rsidRDefault="005A44DA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собрания</w:t>
      </w:r>
      <w:r w:rsidRPr="005A44D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-1999027052"/>
          <w:placeholder>
            <w:docPart w:val="E82F0FE2C64C4599BA854170ACD60A35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58E7600" w14:textId="22113DE2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члены Президиума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  <w:r w:rsidR="005A44DA" w:rsidRPr="005A44D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members"/>
          <w:tag w:val="text"/>
          <w:id w:val="1639685003"/>
          <w:placeholder>
            <w:docPart w:val="B675A65027DA4EF9978C0742B8D9BFE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67CB885" w14:textId="63B7D3D2" w:rsidR="00CA279E" w:rsidRDefault="005A44DA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секретарь собрания</w:t>
      </w:r>
      <w:r w:rsidRPr="005A44D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1317067079"/>
          <w:placeholder>
            <w:docPart w:val="972957F9C0C848D18D9AB73A4F2D9BF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265D09F" w14:textId="0FBB8546" w:rsidR="005007D2" w:rsidRDefault="00CA279E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приглашенные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  <w:r w:rsidR="005A44DA" w:rsidRPr="005A44D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s"/>
          <w:tag w:val="text"/>
          <w:id w:val="2033764320"/>
          <w:placeholder>
            <w:docPart w:val="2E53197F5F324D3A890542876DB5CE7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27F48761" w14:textId="066BE416" w:rsidR="005D1B6F" w:rsidRDefault="005D1B6F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283F3AC8" w14:textId="6931DB92" w:rsidR="005A44DA" w:rsidRDefault="005D1B6F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собрания</w:t>
      </w:r>
      <w:r w:rsidRPr="005A44DA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1436784192"/>
          <w:placeholder>
            <w:docPart w:val="8DF8E94D5AE44ED39099CC9675FCEF93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сообщил</w:t>
      </w:r>
      <w:r w:rsidRPr="005D1B6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что присуствует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registred_count"/>
          <w:tag w:val="text"/>
          <w:id w:val="-160549456"/>
          <w:placeholder>
            <w:docPart w:val="3F4D0E79326240559C54B0CF7F8543D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из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ommon_count"/>
          <w:tag w:val="text"/>
          <w:id w:val="380367026"/>
          <w:placeholder>
            <w:docPart w:val="655D1F57ADA54D9C8E49C83ABFFC9618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назначенных судей, 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orum_status"/>
          <w:tag w:val="text"/>
          <w:id w:val="-174646466"/>
          <w:placeholder>
            <w:docPart w:val="F139D707AEC84565BE3B228A7AC565E7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Pr="005D1B6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Предложил утвердить повестку дня общего собрания судей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US"/>
        </w:rPr>
        <w:t>:</w:t>
      </w:r>
    </w:p>
    <w:sdt>
      <w:sdtPr>
        <w:rPr>
          <w:lang w:val="en-US"/>
        </w:rPr>
        <w:alias w:val="agenda_info"/>
        <w:tag w:val="list"/>
        <w:id w:val="1404564308"/>
        <w:placeholder>
          <w:docPart w:val="388663294B4740BC909E48207BDA211A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1572310849"/>
            <w:placeholder>
              <w:docPart w:val="388663294B4740BC909E48207BDA211A"/>
            </w:placeholder>
          </w:sdtPr>
          <w:sdtEndPr/>
          <w:sdtContent>
            <w:p w14:paraId="4AA7502C" w14:textId="77777777" w:rsidR="005D1B6F" w:rsidRDefault="005D1B6F" w:rsidP="005D1B6F">
              <w:pPr>
                <w:spacing w:after="120"/>
                <w:rPr>
                  <w:lang w:val="en-US"/>
                </w:rPr>
              </w:pPr>
            </w:p>
            <w:p w14:paraId="45759AFC" w14:textId="4114810B" w:rsidR="005D1B6F" w:rsidRPr="005D1B6F" w:rsidRDefault="008864A5" w:rsidP="005D1B6F">
              <w:pPr>
                <w:spacing w:after="120"/>
                <w:rPr>
                  <w:rFonts w:eastAsia="MS Mincho"/>
                  <w:color w:val="000000" w:themeColor="text1"/>
                </w:rPr>
              </w:pPr>
              <w:sdt>
                <w:sdtPr>
                  <w:rPr>
                    <w:rFonts w:eastAsia="MS Mincho"/>
                    <w:color w:val="000000" w:themeColor="text1"/>
                  </w:rPr>
                  <w:alias w:val="question_content"/>
                  <w:tag w:val="text"/>
                  <w:id w:val="-1185737722"/>
                  <w:placeholder>
                    <w:docPart w:val="04E0AFD9A58E4351A2E52A7EEAFBAECB"/>
                  </w:placeholder>
                  <w:showingPlcHdr/>
                </w:sdtPr>
                <w:sdtEndPr/>
                <w:sdtContent>
                  <w:r w:rsidR="005A44DA" w:rsidRPr="007427ED">
                    <w:rPr>
                      <w:rStyle w:val="PlaceholderText"/>
                      <w:color w:val="000000" w:themeColor="text1"/>
                    </w:rPr>
                    <w:t>Место для ввода текста.</w:t>
                  </w:r>
                </w:sdtContent>
              </w:sdt>
            </w:p>
            <w:p w14:paraId="0AB23999" w14:textId="55C7F384" w:rsidR="005A44DA" w:rsidRPr="00DD5F32" w:rsidRDefault="008864A5" w:rsidP="00DD5F3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4403E270" w14:textId="72D5F441" w:rsidR="005A44DA" w:rsidRDefault="005A44DA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0851A2" w14:textId="7B307C9B" w:rsidR="00DD5F32" w:rsidRDefault="00DD5F32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0E292E76" w14:textId="77777777" w:rsidR="00DD5F32" w:rsidRDefault="00DD5F32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dt>
      <w:sdtPr>
        <w:rPr>
          <w:lang w:val="en-US"/>
        </w:rPr>
        <w:alias w:val="questions_info"/>
        <w:tag w:val="list"/>
        <w:id w:val="-1121916084"/>
        <w:placeholder>
          <w:docPart w:val="57687377CF33423FBE7CE4C5E97409E4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870417073"/>
            <w:placeholder>
              <w:docPart w:val="57687377CF33423FBE7CE4C5E97409E4"/>
            </w:placeholder>
          </w:sdtPr>
          <w:sdtEndPr/>
          <w:sdtContent>
            <w:p w14:paraId="583FF16A" w14:textId="68C228CE" w:rsidR="005007D2" w:rsidRDefault="005007D2" w:rsidP="005007D2">
              <w:pPr>
                <w:spacing w:after="120"/>
                <w:rPr>
                  <w:lang w:val="en-US"/>
                </w:rPr>
              </w:pPr>
            </w:p>
            <w:p w14:paraId="2D7406B7" w14:textId="77777777" w:rsidR="005007D2" w:rsidRPr="007427ED" w:rsidRDefault="008864A5" w:rsidP="005007D2">
              <w:pPr>
                <w:pStyle w:val="PlainText"/>
                <w:jc w:val="center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name"/>
                  <w:tag w:val="text"/>
                  <w:id w:val="-1457024462"/>
                  <w:placeholder>
                    <w:docPart w:val="C097D61442B246E18E87FC7A5EC63B35"/>
                  </w:placeholder>
                  <w:showingPlcHdr/>
                </w:sdtPr>
                <w:sdtEndPr/>
                <w:sdtContent>
                  <w:r w:rsidR="005007D2" w:rsidRPr="001A68EA">
                    <w:rPr>
                      <w:rStyle w:val="PlaceholderText"/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7326CC0" w14:textId="77777777" w:rsidR="005007D2" w:rsidRPr="001A68E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7BA44F5C" w14:textId="601385F8" w:rsidR="005007D2" w:rsidRDefault="008864A5" w:rsidP="00FA40EC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content"/>
                  <w:tag w:val="text"/>
                  <w:id w:val="-490950315"/>
                  <w:placeholder>
                    <w:docPart w:val="96E38D5BBE8E46189567E8232F201301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68076F4E" w14:textId="77777777" w:rsidR="00FA40EC" w:rsidRPr="00FA40EC" w:rsidRDefault="00FA40EC" w:rsidP="00FA40EC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5005174C" w14:textId="65A40010" w:rsidR="005007D2" w:rsidRPr="00681763" w:rsidRDefault="00DD5F3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По результатам голосования</w:t>
              </w:r>
              <w:r w:rsidR="005007D2">
                <w:t xml:space="preserve"> </w:t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decision"/>
                  <w:tag w:val="text"/>
                  <w:id w:val="-40360311"/>
                  <w:placeholder>
                    <w:docPart w:val="122FB9A751D94289867BD4AA09754C7C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p>
            <w:p w14:paraId="5D0EE5E9" w14:textId="6E5B8C88" w:rsidR="005007D2" w:rsidRPr="005007D2" w:rsidRDefault="005007D2" w:rsidP="005007D2">
              <w:pPr>
                <w:spacing w:after="120"/>
              </w:pPr>
            </w:p>
            <w:p w14:paraId="482029FD" w14:textId="02152F93" w:rsidR="005007D2" w:rsidRDefault="008864A5" w:rsidP="005007D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14F7AAC6" w14:textId="77777777" w:rsidR="005007D2" w:rsidRDefault="005007D2" w:rsidP="005007D2">
      <w:pPr>
        <w:spacing w:after="120"/>
        <w:rPr>
          <w:lang w:val="en-US"/>
        </w:rPr>
      </w:pPr>
    </w:p>
    <w:p w14:paraId="69835319" w14:textId="5B53230D" w:rsidR="00535FF9" w:rsidRDefault="00FA40EC" w:rsidP="00FA40EC">
      <w:pPr>
        <w:pStyle w:val="PlainText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собрание закрыто в</w:t>
      </w:r>
      <w:r w:rsidR="005007D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hours"/>
          <w:tag w:val="text"/>
          <w:id w:val="-954400448"/>
          <w:placeholder>
            <w:docPart w:val="6F7F473DE1F94BD692062ED266C64103"/>
          </w:placeholder>
          <w:showingPlcHdr/>
        </w:sdtPr>
        <w:sdtEndPr/>
        <w:sdtContent>
          <w:r w:rsidR="005007D2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5007D2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minutes"/>
          <w:tag w:val="text"/>
          <w:id w:val="-1812860172"/>
          <w:placeholder>
            <w:docPart w:val="0FF3E1E5DC6A4D9AAE5095A11A5B9205"/>
          </w:placeholder>
          <w:showingPlcHdr/>
        </w:sdtPr>
        <w:sdtEndPr/>
        <w:sdtContent>
          <w:r w:rsidR="005007D2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5007D2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CCC7DCE" w14:textId="77777777" w:rsidR="00532581" w:rsidRDefault="00532581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86D24AE" w14:textId="3E2527DD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0D84729" w14:textId="1823E18E" w:rsidR="00EA5FC8" w:rsidRDefault="00FA40EC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собрания</w:t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294027684"/>
          <w:placeholder>
            <w:docPart w:val="C5EE0CBC879F44C0997A39353BDE7230"/>
          </w:placeholder>
          <w:showingPlcHdr/>
        </w:sdtPr>
        <w:sdtEndPr/>
        <w:sdtContent>
          <w:r w:rsidR="00535FF9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E3D7EFE" w14:textId="13328D91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6DBEFB" w14:textId="77777777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710C29D4" w14:textId="39AFF920" w:rsidR="00532581" w:rsidRPr="007427ED" w:rsidRDefault="00532581" w:rsidP="00532581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</w:t>
      </w:r>
      <w:r w:rsidR="00FA40EC">
        <w:rPr>
          <w:rFonts w:ascii="Times New Roman" w:hAnsi="Times New Roman" w:cs="Times New Roman"/>
          <w:sz w:val="24"/>
          <w:szCs w:val="24"/>
        </w:rPr>
        <w:t xml:space="preserve"> собрания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-1676718617"/>
          <w:placeholder>
            <w:docPart w:val="7378A593D8C04529ADF12A8461BDA5B0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E2D61A7" w14:textId="77777777" w:rsidR="00532581" w:rsidRPr="007427ED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ectPr w:rsidR="00532581" w:rsidRPr="007427ED">
      <w:footerReference w:type="default" r:id="rId8"/>
      <w:pgSz w:w="11906" w:h="16838" w:code="9"/>
      <w:pgMar w:top="1134" w:right="567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2324" w14:textId="77777777" w:rsidR="008864A5" w:rsidRDefault="008864A5">
      <w:pPr>
        <w:pStyle w:val="PlainText"/>
      </w:pPr>
      <w:r>
        <w:separator/>
      </w:r>
    </w:p>
  </w:endnote>
  <w:endnote w:type="continuationSeparator" w:id="0">
    <w:p w14:paraId="16451982" w14:textId="77777777" w:rsidR="008864A5" w:rsidRDefault="008864A5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8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0349F" w14:textId="7B21C7A0" w:rsidR="00FA40EC" w:rsidRPr="00681763" w:rsidRDefault="00FA40EC" w:rsidP="006817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3CC4" w14:textId="77777777" w:rsidR="008864A5" w:rsidRDefault="008864A5">
      <w:pPr>
        <w:pStyle w:val="PlainText"/>
      </w:pPr>
      <w:r>
        <w:separator/>
      </w:r>
    </w:p>
  </w:footnote>
  <w:footnote w:type="continuationSeparator" w:id="0">
    <w:p w14:paraId="4874903A" w14:textId="77777777" w:rsidR="008864A5" w:rsidRDefault="008864A5">
      <w:pPr>
        <w:pStyle w:val="Plai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C"/>
    <w:rsid w:val="00006003"/>
    <w:rsid w:val="00011DD3"/>
    <w:rsid w:val="00065690"/>
    <w:rsid w:val="00174477"/>
    <w:rsid w:val="0017775C"/>
    <w:rsid w:val="001A68EA"/>
    <w:rsid w:val="001C2075"/>
    <w:rsid w:val="002000FF"/>
    <w:rsid w:val="00263CDD"/>
    <w:rsid w:val="004068E6"/>
    <w:rsid w:val="004C04A9"/>
    <w:rsid w:val="004D4DC7"/>
    <w:rsid w:val="004E397C"/>
    <w:rsid w:val="004E6F8A"/>
    <w:rsid w:val="004F0C97"/>
    <w:rsid w:val="005007D2"/>
    <w:rsid w:val="00523738"/>
    <w:rsid w:val="00532581"/>
    <w:rsid w:val="00535FF9"/>
    <w:rsid w:val="00553F48"/>
    <w:rsid w:val="005A44DA"/>
    <w:rsid w:val="005B71BC"/>
    <w:rsid w:val="005D1B6F"/>
    <w:rsid w:val="005F49C0"/>
    <w:rsid w:val="006136E5"/>
    <w:rsid w:val="00681763"/>
    <w:rsid w:val="006B5E55"/>
    <w:rsid w:val="007130E4"/>
    <w:rsid w:val="00723D34"/>
    <w:rsid w:val="007427ED"/>
    <w:rsid w:val="00743F3F"/>
    <w:rsid w:val="007672E7"/>
    <w:rsid w:val="00786358"/>
    <w:rsid w:val="00796F41"/>
    <w:rsid w:val="0085071F"/>
    <w:rsid w:val="008572D3"/>
    <w:rsid w:val="00867AB5"/>
    <w:rsid w:val="008818D6"/>
    <w:rsid w:val="008864A5"/>
    <w:rsid w:val="008A3CE1"/>
    <w:rsid w:val="008B1F6A"/>
    <w:rsid w:val="008B2A65"/>
    <w:rsid w:val="008F76E5"/>
    <w:rsid w:val="00927FFC"/>
    <w:rsid w:val="00976388"/>
    <w:rsid w:val="00981F2F"/>
    <w:rsid w:val="00A0717E"/>
    <w:rsid w:val="00AE6BD5"/>
    <w:rsid w:val="00B61440"/>
    <w:rsid w:val="00B72F0F"/>
    <w:rsid w:val="00B8214F"/>
    <w:rsid w:val="00B83C25"/>
    <w:rsid w:val="00B950A1"/>
    <w:rsid w:val="00BB1D58"/>
    <w:rsid w:val="00BF3DAF"/>
    <w:rsid w:val="00C105A2"/>
    <w:rsid w:val="00C42F23"/>
    <w:rsid w:val="00CA279E"/>
    <w:rsid w:val="00CA4C6C"/>
    <w:rsid w:val="00D37C53"/>
    <w:rsid w:val="00D76DB9"/>
    <w:rsid w:val="00DB3F24"/>
    <w:rsid w:val="00DC54DD"/>
    <w:rsid w:val="00DD5592"/>
    <w:rsid w:val="00DD5F32"/>
    <w:rsid w:val="00E70CCC"/>
    <w:rsid w:val="00EA5FC8"/>
    <w:rsid w:val="00ED4480"/>
    <w:rsid w:val="00F01314"/>
    <w:rsid w:val="00F546CC"/>
    <w:rsid w:val="00FA40EC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DAEA7"/>
  <w15:chartTrackingRefBased/>
  <w15:docId w15:val="{92A0FF4D-0D45-40BE-9344-32516A2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61440"/>
    <w:rPr>
      <w:color w:val="808080"/>
    </w:rPr>
  </w:style>
  <w:style w:type="paragraph" w:styleId="Title">
    <w:name w:val="Title"/>
    <w:basedOn w:val="Normal"/>
    <w:qFormat/>
    <w:pPr>
      <w:jc w:val="center"/>
    </w:pPr>
    <w:rPr>
      <w:b/>
      <w:sz w:val="44"/>
      <w:szCs w:val="20"/>
    </w:rPr>
  </w:style>
  <w:style w:type="character" w:customStyle="1" w:styleId="hgkelc">
    <w:name w:val="hgkelc"/>
    <w:basedOn w:val="DefaultParagraphFont"/>
    <w:rsid w:val="00EA5FC8"/>
  </w:style>
  <w:style w:type="paragraph" w:customStyle="1" w:styleId="TableContents">
    <w:name w:val="Table Contents"/>
    <w:basedOn w:val="Normal"/>
    <w:qFormat/>
    <w:rsid w:val="005007D2"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EC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GOLOS\FRM\NEW\ko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EE0CBC879F44C0997A39353BDE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3E4D-0798-45C4-A5D3-EE43A1347BDC}"/>
      </w:docPartPr>
      <w:docPartBody>
        <w:p w:rsidR="00DA0039" w:rsidRDefault="007E3745" w:rsidP="007E3745">
          <w:pPr>
            <w:pStyle w:val="C5EE0CBC879F44C0997A39353BDE723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7687377CF33423FBE7CE4C5E9740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33A3-B8A6-455B-B033-C73A574636F0}"/>
      </w:docPartPr>
      <w:docPartBody>
        <w:p w:rsidR="00BE027A" w:rsidRDefault="00DA0039" w:rsidP="00DA0039">
          <w:pPr>
            <w:pStyle w:val="57687377CF33423FBE7CE4C5E97409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97D61442B246E18E87FC7A5EC6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8B24-B852-422D-A257-9FB8F690323D}"/>
      </w:docPartPr>
      <w:docPartBody>
        <w:p w:rsidR="00BE027A" w:rsidRDefault="007E3745" w:rsidP="007E3745">
          <w:pPr>
            <w:pStyle w:val="C097D61442B246E18E87FC7A5EC63B35"/>
          </w:pPr>
          <w:r w:rsidRPr="001A68EA">
            <w:rPr>
              <w:rStyle w:val="PlaceholderText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6E38D5BBE8E46189567E8232F201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DCCD-A4EA-4C56-B672-A558F6F24301}"/>
      </w:docPartPr>
      <w:docPartBody>
        <w:p w:rsidR="00BE027A" w:rsidRDefault="007E3745" w:rsidP="007E3745">
          <w:pPr>
            <w:pStyle w:val="96E38D5BBE8E46189567E8232F2013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122FB9A751D94289867BD4AA0975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1B10-AEEB-436D-94F2-AEBEE4FF6448}"/>
      </w:docPartPr>
      <w:docPartBody>
        <w:p w:rsidR="00BE027A" w:rsidRDefault="007E3745" w:rsidP="007E3745">
          <w:pPr>
            <w:pStyle w:val="122FB9A751D94289867BD4AA09754C7C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F7F473DE1F94BD692062ED266C6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2335-8ECF-4E67-949D-072C45D5DCF4}"/>
      </w:docPartPr>
      <w:docPartBody>
        <w:p w:rsidR="00BE027A" w:rsidRDefault="007E3745" w:rsidP="007E3745">
          <w:pPr>
            <w:pStyle w:val="6F7F473DE1F94BD692062ED266C64103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FF3E1E5DC6A4D9AAE5095A11A5B9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517D-DEAB-42F9-BAF4-FD1562B5DED8}"/>
      </w:docPartPr>
      <w:docPartBody>
        <w:p w:rsidR="00BE027A" w:rsidRDefault="007E3745" w:rsidP="007E3745">
          <w:pPr>
            <w:pStyle w:val="0FF3E1E5DC6A4D9AAE5095A11A5B9205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378A593D8C04529ADF12A8461BD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40066-8AE2-49B5-BE5B-559182A6C154}"/>
      </w:docPartPr>
      <w:docPartBody>
        <w:p w:rsidR="00BE027A" w:rsidRDefault="007E3745" w:rsidP="007E3745">
          <w:pPr>
            <w:pStyle w:val="7378A593D8C04529ADF12A8461BDA5B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CA2423E013644B59837918DB17C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CE90-835B-4FA1-BB53-BC7D43F3789F}"/>
      </w:docPartPr>
      <w:docPartBody>
        <w:p w:rsidR="00BE027A" w:rsidRDefault="007E3745" w:rsidP="007E3745">
          <w:pPr>
            <w:pStyle w:val="2CA2423E013644B59837918DB17CB694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9DEC6EC4040434AA9C791BEC228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F1A3-10B6-4490-89A4-FB5BDB5BB8DF}"/>
      </w:docPartPr>
      <w:docPartBody>
        <w:p w:rsidR="00BE027A" w:rsidRDefault="007E3745" w:rsidP="007E3745">
          <w:pPr>
            <w:pStyle w:val="99DEC6EC4040434AA9C791BEC228E1AD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F26BF7B677445DCAC2A51934D49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C8B3-0802-4A05-85CD-AEE9B488F56C}"/>
      </w:docPartPr>
      <w:docPartBody>
        <w:p w:rsidR="00BE027A" w:rsidRDefault="007E3745" w:rsidP="007E3745">
          <w:pPr>
            <w:pStyle w:val="AF26BF7B677445DCAC2A51934D49F5B9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E82F0FE2C64C4599BA854170ACD60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A05B-E1DB-4FD5-8B5C-6B9D67959BC8}"/>
      </w:docPartPr>
      <w:docPartBody>
        <w:p w:rsidR="00BE027A" w:rsidRDefault="007E3745" w:rsidP="007E3745">
          <w:pPr>
            <w:pStyle w:val="E82F0FE2C64C4599BA854170ACD60A35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B675A65027DA4EF9978C0742B8D9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57E4-F28C-4C9A-9C5E-5A6432E1F458}"/>
      </w:docPartPr>
      <w:docPartBody>
        <w:p w:rsidR="00BE027A" w:rsidRDefault="007E3745" w:rsidP="007E3745">
          <w:pPr>
            <w:pStyle w:val="B675A65027DA4EF9978C0742B8D9BFE9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72957F9C0C848D18D9AB73A4F2D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A9A9-DBEB-4886-ADD1-8E65EE396A9C}"/>
      </w:docPartPr>
      <w:docPartBody>
        <w:p w:rsidR="00BE027A" w:rsidRDefault="007E3745" w:rsidP="007E3745">
          <w:pPr>
            <w:pStyle w:val="972957F9C0C848D18D9AB73A4F2D9BF4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E53197F5F324D3A890542876DB5C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5F87-2D92-4F60-B0B5-81124125F3F5}"/>
      </w:docPartPr>
      <w:docPartBody>
        <w:p w:rsidR="00BE027A" w:rsidRDefault="007E3745" w:rsidP="007E3745">
          <w:pPr>
            <w:pStyle w:val="2E53197F5F324D3A890542876DB5CE7D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DFE571F87A141D8B4267E8C4D030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AE9B-A823-4BDB-97C1-ABDBA62BB4F5}"/>
      </w:docPartPr>
      <w:docPartBody>
        <w:p w:rsidR="007E3745" w:rsidRDefault="007E3745" w:rsidP="007E3745">
          <w:pPr>
            <w:pStyle w:val="0DFE571F87A141D8B4267E8C4D03082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4E086D04F4E1484AAB972A05B9D62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AA7A-7239-4598-A260-A3BF48CB0F34}"/>
      </w:docPartPr>
      <w:docPartBody>
        <w:p w:rsidR="007E3745" w:rsidRDefault="007E3745" w:rsidP="007E3745">
          <w:pPr>
            <w:pStyle w:val="4E086D04F4E1484AAB972A05B9D625A7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88663294B4740BC909E48207BDA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C34E4-1424-4248-93FD-A49B6F173A3E}"/>
      </w:docPartPr>
      <w:docPartBody>
        <w:p w:rsidR="007E3745" w:rsidRDefault="00DD5798" w:rsidP="00DD5798">
          <w:pPr>
            <w:pStyle w:val="388663294B4740BC909E48207BDA211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E0AFD9A58E4351A2E52A7EEAFBA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34CA4-4A51-43CD-A3FB-BFABDECC2F1C}"/>
      </w:docPartPr>
      <w:docPartBody>
        <w:p w:rsidR="007E3745" w:rsidRDefault="007E3745" w:rsidP="007E3745">
          <w:pPr>
            <w:pStyle w:val="04E0AFD9A58E4351A2E52A7EEAFBAECB1"/>
          </w:pPr>
          <w:r w:rsidRPr="007427ED">
            <w:rPr>
              <w:rStyle w:val="PlaceholderText"/>
              <w:color w:val="000000" w:themeColor="text1"/>
            </w:rPr>
            <w:t>Место для ввода текста.</w:t>
          </w:r>
        </w:p>
      </w:docPartBody>
    </w:docPart>
    <w:docPart>
      <w:docPartPr>
        <w:name w:val="8DF8E94D5AE44ED39099CC9675FCE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071A7-8937-42C1-BF38-9BEFEE2A801C}"/>
      </w:docPartPr>
      <w:docPartBody>
        <w:p w:rsidR="007E3745" w:rsidRDefault="007E3745" w:rsidP="007E3745">
          <w:pPr>
            <w:pStyle w:val="8DF8E94D5AE44ED39099CC9675FCEF93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F4D0E79326240559C54B0CF7F85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26CD-B64A-4036-8B11-16BF26D8410A}"/>
      </w:docPartPr>
      <w:docPartBody>
        <w:p w:rsidR="007E3745" w:rsidRDefault="007E3745" w:rsidP="007E3745">
          <w:pPr>
            <w:pStyle w:val="3F4D0E79326240559C54B0CF7F8543D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55D1F57ADA54D9C8E49C83ABFFC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8D84-5665-4AF5-B79E-B84A8CF818F4}"/>
      </w:docPartPr>
      <w:docPartBody>
        <w:p w:rsidR="007E3745" w:rsidRDefault="007E3745" w:rsidP="007E3745">
          <w:pPr>
            <w:pStyle w:val="655D1F57ADA54D9C8E49C83ABFFC9618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F139D707AEC84565BE3B228A7AC56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9FF94-8979-4B34-BAA3-36DD639A805B}"/>
      </w:docPartPr>
      <w:docPartBody>
        <w:p w:rsidR="007E3745" w:rsidRDefault="007E3745" w:rsidP="007E3745">
          <w:pPr>
            <w:pStyle w:val="F139D707AEC84565BE3B228A7AC565E7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A"/>
    <w:rsid w:val="00032312"/>
    <w:rsid w:val="000C3F8A"/>
    <w:rsid w:val="000D773D"/>
    <w:rsid w:val="00105C5F"/>
    <w:rsid w:val="002E1D98"/>
    <w:rsid w:val="00404596"/>
    <w:rsid w:val="00440967"/>
    <w:rsid w:val="007C3C64"/>
    <w:rsid w:val="007E3745"/>
    <w:rsid w:val="007F54BB"/>
    <w:rsid w:val="008A2FCA"/>
    <w:rsid w:val="0090120E"/>
    <w:rsid w:val="00995E19"/>
    <w:rsid w:val="00B97630"/>
    <w:rsid w:val="00BE027A"/>
    <w:rsid w:val="00CF354E"/>
    <w:rsid w:val="00D11076"/>
    <w:rsid w:val="00DA0039"/>
    <w:rsid w:val="00DD5798"/>
    <w:rsid w:val="00E21B06"/>
    <w:rsid w:val="00E656C9"/>
    <w:rsid w:val="00E86FC9"/>
    <w:rsid w:val="00EF65BF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745"/>
    <w:rPr>
      <w:color w:val="808080"/>
    </w:rPr>
  </w:style>
  <w:style w:type="paragraph" w:customStyle="1" w:styleId="57687377CF33423FBE7CE4C5E97409E4">
    <w:name w:val="57687377CF33423FBE7CE4C5E97409E4"/>
    <w:rsid w:val="00DA0039"/>
    <w:rPr>
      <w:kern w:val="0"/>
      <w14:ligatures w14:val="none"/>
    </w:rPr>
  </w:style>
  <w:style w:type="paragraph" w:customStyle="1" w:styleId="388663294B4740BC909E48207BDA211A">
    <w:name w:val="388663294B4740BC909E48207BDA211A"/>
    <w:rsid w:val="00DD5798"/>
    <w:rPr>
      <w:kern w:val="0"/>
      <w14:ligatures w14:val="none"/>
    </w:rPr>
  </w:style>
  <w:style w:type="paragraph" w:customStyle="1" w:styleId="2CA2423E013644B59837918DB17CB694">
    <w:name w:val="2CA2423E013644B59837918DB17CB694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9DEC6EC4040434AA9C791BEC228E1AD">
    <w:name w:val="99DEC6EC4040434AA9C791BEC228E1AD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F26BF7B677445DCAC2A51934D49F5B9">
    <w:name w:val="AF26BF7B677445DCAC2A51934D49F5B9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DFE571F87A141D8B4267E8C4D0308251">
    <w:name w:val="0DFE571F87A141D8B4267E8C4D030825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4E086D04F4E1484AAB972A05B9D625A71">
    <w:name w:val="4E086D04F4E1484AAB972A05B9D625A7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E82F0FE2C64C4599BA854170ACD60A35">
    <w:name w:val="E82F0FE2C64C4599BA854170ACD60A35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B675A65027DA4EF9978C0742B8D9BFE9">
    <w:name w:val="B675A65027DA4EF9978C0742B8D9BFE9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72957F9C0C848D18D9AB73A4F2D9BF4">
    <w:name w:val="972957F9C0C848D18D9AB73A4F2D9BF4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2E53197F5F324D3A890542876DB5CE7D">
    <w:name w:val="2E53197F5F324D3A890542876DB5CE7D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8DF8E94D5AE44ED39099CC9675FCEF931">
    <w:name w:val="8DF8E94D5AE44ED39099CC9675FCEF93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3F4D0E79326240559C54B0CF7F8543D51">
    <w:name w:val="3F4D0E79326240559C54B0CF7F8543D5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55D1F57ADA54D9C8E49C83ABFFC96181">
    <w:name w:val="655D1F57ADA54D9C8E49C83ABFFC9618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F139D707AEC84565BE3B228A7AC565E71">
    <w:name w:val="F139D707AEC84565BE3B228A7AC565E7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4E0AFD9A58E4351A2E52A7EEAFBAECB1">
    <w:name w:val="04E0AFD9A58E4351A2E52A7EEAFBAECB1"/>
    <w:rsid w:val="007E374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C097D61442B246E18E87FC7A5EC63B35">
    <w:name w:val="C097D61442B246E18E87FC7A5EC63B35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6E38D5BBE8E46189567E8232F201301">
    <w:name w:val="96E38D5BBE8E46189567E8232F20130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22FB9A751D94289867BD4AA09754C7C">
    <w:name w:val="122FB9A751D94289867BD4AA09754C7C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F7F473DE1F94BD692062ED266C64103">
    <w:name w:val="6F7F473DE1F94BD692062ED266C64103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FF3E1E5DC6A4D9AAE5095A11A5B9205">
    <w:name w:val="0FF3E1E5DC6A4D9AAE5095A11A5B9205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5EE0CBC879F44C0997A39353BDE72301">
    <w:name w:val="C5EE0CBC879F44C0997A39353BDE72301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378A593D8C04529ADF12A8461BDA5B0">
    <w:name w:val="7378A593D8C04529ADF12A8461BDA5B0"/>
    <w:rsid w:val="007E3745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6417-0771-4FE8-A5D5-AFD0ECF2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kol.dot</Template>
  <TotalTime>134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№ ##номер</vt:lpstr>
      <vt:lpstr>                            ПРОТОКОЛ № ##номер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##номер</dc:title>
  <dc:subject/>
  <dc:creator>Fomin</dc:creator>
  <cp:keywords/>
  <dc:description/>
  <cp:lastModifiedBy>vladimir</cp:lastModifiedBy>
  <cp:revision>25</cp:revision>
  <cp:lastPrinted>1899-12-31T21:00:00Z</cp:lastPrinted>
  <dcterms:created xsi:type="dcterms:W3CDTF">2023-09-25T12:50:00Z</dcterms:created>
  <dcterms:modified xsi:type="dcterms:W3CDTF">2024-05-15T17:48:00Z</dcterms:modified>
</cp:coreProperties>
</file>