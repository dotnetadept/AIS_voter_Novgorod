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23F0" w14:textId="00F20BB1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b/>
            <w:bCs/>
            <w:color w:val="000000" w:themeColor="text1"/>
            <w:sz w:val="24"/>
            <w:szCs w:val="24"/>
          </w:rPr>
          <w:alias w:val="group_name"/>
          <w:tag w:val="text"/>
          <w:id w:val="-1755737550"/>
          <w:placeholder>
            <w:docPart w:val="2CF4866739EA432CB109D0D4BFD87D11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60B72345" w14:textId="254A4608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2D6D62FF" w14:textId="587B8C0E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16B8D080" w14:textId="77777777" w:rsidR="001A68EA" w:rsidRDefault="001A68EA" w:rsidP="001A68EA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038453BE" w14:textId="60E30F73" w:rsidR="001A68EA" w:rsidRPr="001A68EA" w:rsidRDefault="001A68EA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time"/>
          <w:tag w:val="text"/>
          <w:id w:val="-642811159"/>
          <w:placeholder>
            <w:docPart w:val="8DA3F39422B242D8AD695AB2950F248F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date"/>
          <w:tag w:val="text"/>
          <w:id w:val="-1503036358"/>
          <w:placeholder>
            <w:docPart w:val="07116CD459B74681AF403E2E94667E60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0FF39420" w14:textId="738E8F2A" w:rsidR="00B83C25" w:rsidRDefault="00B83C25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 w:rsidRPr="001A68EA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П</w:t>
      </w:r>
      <w:r w:rsidR="001A68EA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ротокол</w:t>
      </w:r>
      <w:r w:rsidRPr="007427ED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eastAsia="MS Mincho" w:hAnsi="Times New Roman" w:cs="Times New Roman"/>
            <w:b/>
            <w:bCs/>
            <w:color w:val="000000" w:themeColor="text1"/>
            <w:sz w:val="24"/>
            <w:szCs w:val="24"/>
          </w:rPr>
          <w:alias w:val="protocol_number"/>
          <w:tag w:val="text"/>
          <w:id w:val="348302214"/>
          <w:placeholder>
            <w:docPart w:val="997741A59E5743C486A2C4065B1E3E5A"/>
          </w:placeholder>
          <w:showingPlcHdr/>
        </w:sdtPr>
        <w:sdtEndPr/>
        <w:sdtContent>
          <w:r w:rsidR="00B72F0F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7E4ADA70" w14:textId="77777777" w:rsidR="001A68EA" w:rsidRDefault="001A68EA">
      <w:pPr>
        <w:pStyle w:val="PlainText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счетной комиссии о поименном голосовании</w:t>
      </w:r>
    </w:p>
    <w:p w14:paraId="6F2EEAB1" w14:textId="77777777" w:rsidR="001A68EA" w:rsidRDefault="001A68EA">
      <w:pPr>
        <w:pStyle w:val="PlainText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7D5FF203" w14:textId="6575E7F3" w:rsidR="001A68EA" w:rsidRPr="007427ED" w:rsidRDefault="001A68EA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question_name"/>
          <w:tag w:val="text"/>
          <w:id w:val="1096130703"/>
          <w:placeholder>
            <w:docPart w:val="9BFB7088E7EB4471A8CBB4A236AF8162"/>
          </w:placeholder>
          <w:showingPlcHdr/>
        </w:sdtPr>
        <w:sdtContent>
          <w:r w:rsidRPr="001A68EA">
            <w:rPr>
              <w:rStyle w:val="PlaceholderText"/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3F17456E" w14:textId="64D466A8" w:rsidR="001A68EA" w:rsidRPr="001A68EA" w:rsidRDefault="001A68EA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0E864F64" w14:textId="661BB2F4" w:rsidR="00B83C25" w:rsidRPr="007427ED" w:rsidRDefault="008818D6" w:rsidP="001A68EA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question_content"/>
          <w:tag w:val="text"/>
          <w:id w:val="1295409801"/>
          <w:placeholder>
            <w:docPart w:val="05FB71D7BBC04D0CB26B322DEDC2A1F0"/>
          </w:placeholder>
          <w:showingPlcHdr/>
        </w:sdtPr>
        <w:sdtEndPr/>
        <w:sdtContent>
          <w:r w:rsidR="00B72F0F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144B445C" w14:textId="77777777" w:rsidR="00B83C25" w:rsidRPr="007427ED" w:rsidRDefault="00B83C25">
      <w:pPr>
        <w:pStyle w:val="PlainText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alias w:val="voting_mode"/>
        <w:tag w:val="text"/>
        <w:id w:val="-2130388459"/>
        <w:placeholder>
          <w:docPart w:val="7EB643A278884A8C8FFD70A45E42847A"/>
        </w:placeholder>
        <w:showingPlcHdr/>
        <w:text/>
      </w:sdtPr>
      <w:sdtEndPr/>
      <w:sdtContent>
        <w:p w14:paraId="2A79CE31" w14:textId="2FC1EF37" w:rsidR="00BF3DAF" w:rsidRPr="001A68EA" w:rsidRDefault="00DB3F24" w:rsidP="001A68EA">
          <w:pPr>
            <w:pStyle w:val="PlainText"/>
            <w:rPr>
              <w:rFonts w:ascii="Times New Roman" w:eastAsia="MS Mincho" w:hAnsi="Times New Roman" w:cs="Times New Roman"/>
              <w:color w:val="000000" w:themeColor="text1"/>
              <w:sz w:val="24"/>
              <w:szCs w:val="24"/>
            </w:rPr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sdtContent>
    </w:sdt>
    <w:p w14:paraId="4B7F9216" w14:textId="77777777" w:rsidR="00EA5FC8" w:rsidRDefault="00EA5FC8">
      <w:pPr>
        <w:pStyle w:val="PlainText"/>
        <w:jc w:val="center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</w:p>
    <w:p w14:paraId="59C3FE24" w14:textId="336E3278" w:rsidR="00EA5FC8" w:rsidRPr="007427ED" w:rsidRDefault="00EA5FC8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Установленное число депутатов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  <w:t>-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 w:rsidRPr="007427ED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law_count"/>
          <w:tag w:val="text"/>
          <w:id w:val="-265850409"/>
          <w:placeholder>
            <w:docPart w:val="1FF16049D3D849CEA2B11BA3D5A0EF6A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4EF997E0" w14:textId="6A860B59" w:rsidR="00EA5FC8" w:rsidRPr="007427ED" w:rsidRDefault="00EA5FC8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Число избранных депутатов на </w:t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date"/>
          <w:tag w:val="text"/>
          <w:id w:val="662436644"/>
          <w:placeholder>
            <w:docPart w:val="D1F7AD7D2E054107B7A87286CDABEB46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  <w:t>-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osen_count"/>
          <w:tag w:val="text"/>
          <w:id w:val="-1471123665"/>
          <w:placeholder>
            <w:docPart w:val="455312EEBC0E45659EA8AAC584D25D1D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001E08BC" w14:textId="2601B6CD" w:rsidR="00B83C25" w:rsidRDefault="00EA5FC8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Кворум для начала заседания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  <w:t>-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quorum_count"/>
          <w:tag w:val="text"/>
          <w:id w:val="318245275"/>
          <w:placeholder>
            <w:docPart w:val="7FFF76210A86441494FEC86AC7F1ACEC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2ACE9590" w14:textId="77777777" w:rsidR="00EA5FC8" w:rsidRPr="007427ED" w:rsidRDefault="00EA5FC8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045412D2" w14:textId="1E7954C7" w:rsidR="00EA5FC8" w:rsidRPr="007427ED" w:rsidRDefault="00EA5FC8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quorum_status"/>
          <w:tag w:val="text"/>
          <w:id w:val="-872386180"/>
          <w:placeholder>
            <w:docPart w:val="89C611877F3F417E822C6165141D9235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1B41CF1E" w14:textId="77777777" w:rsidR="00B83C25" w:rsidRPr="007427ED" w:rsidRDefault="00B83C25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EA62D01" w14:textId="14EA33D7" w:rsidR="00B83C25" w:rsidRDefault="00EA5FC8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Проголосовали </w:t>
      </w:r>
      <w:r w:rsidRPr="00EA5FC8">
        <w:rPr>
          <w:rStyle w:val="hgkelc"/>
          <w:rFonts w:ascii="Times New Roman" w:hAnsi="Times New Roman" w:cs="Times New Roman"/>
          <w:sz w:val="24"/>
          <w:szCs w:val="24"/>
        </w:rPr>
        <w:t>«</w:t>
      </w:r>
      <w:r>
        <w:rPr>
          <w:rStyle w:val="hgkelc"/>
          <w:rFonts w:ascii="Times New Roman" w:hAnsi="Times New Roman" w:cs="Times New Roman"/>
          <w:sz w:val="24"/>
          <w:szCs w:val="24"/>
        </w:rPr>
        <w:t>ЗА</w:t>
      </w:r>
      <w:r w:rsidRPr="00EA5FC8">
        <w:rPr>
          <w:rStyle w:val="hgkelc"/>
          <w:rFonts w:ascii="Times New Roman" w:hAnsi="Times New Roman" w:cs="Times New Roman"/>
          <w:sz w:val="24"/>
          <w:szCs w:val="24"/>
        </w:rPr>
        <w:t>»</w:t>
      </w:r>
      <w:r w:rsidR="00535FF9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535FF9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535FF9">
        <w:rPr>
          <w:rStyle w:val="hgkelc"/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voted_yes_count"/>
          <w:tag w:val="text"/>
          <w:id w:val="1330631527"/>
          <w:placeholder>
            <w:docPart w:val="A8657E9B0E8F4753A511CF33A70F00AB"/>
          </w:placeholder>
          <w:showingPlcHdr/>
        </w:sdtPr>
        <w:sdtEndPr/>
        <w:sdtContent>
          <w:r w:rsidR="00B72F0F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77D38875" w14:textId="77777777" w:rsidR="00535FF9" w:rsidRDefault="00535FF9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555297AA" w14:textId="0EB31B76" w:rsidR="00535FF9" w:rsidRDefault="00535FF9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voted_yes_names"/>
          <w:tag w:val="text"/>
          <w:id w:val="-2131237710"/>
          <w:placeholder>
            <w:docPart w:val="6ACFB71AEE6848DF9AC579BB98214272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083148E0" w14:textId="53A02968" w:rsidR="00535FF9" w:rsidRDefault="00535FF9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42615419" w14:textId="77777777" w:rsidR="00535FF9" w:rsidRDefault="00535FF9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2D47C4CC" w14:textId="4EE27E02" w:rsidR="00EA5FC8" w:rsidRDefault="00EA5FC8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Проголосовали </w:t>
      </w:r>
      <w:r w:rsidRPr="00EA5FC8">
        <w:rPr>
          <w:rStyle w:val="hgkelc"/>
          <w:rFonts w:ascii="Times New Roman" w:hAnsi="Times New Roman" w:cs="Times New Roman"/>
          <w:sz w:val="24"/>
          <w:szCs w:val="24"/>
        </w:rPr>
        <w:t>«</w:t>
      </w:r>
      <w:r>
        <w:rPr>
          <w:rStyle w:val="hgkelc"/>
          <w:rFonts w:ascii="Times New Roman" w:hAnsi="Times New Roman" w:cs="Times New Roman"/>
          <w:sz w:val="24"/>
          <w:szCs w:val="24"/>
        </w:rPr>
        <w:t>ПРОТИВ</w:t>
      </w:r>
      <w:r w:rsidRPr="00EA5FC8">
        <w:rPr>
          <w:rStyle w:val="hgkelc"/>
          <w:rFonts w:ascii="Times New Roman" w:hAnsi="Times New Roman" w:cs="Times New Roman"/>
          <w:sz w:val="24"/>
          <w:szCs w:val="24"/>
        </w:rPr>
        <w:t>»</w:t>
      </w:r>
      <w:r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535FF9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535FF9">
        <w:rPr>
          <w:rStyle w:val="hgkelc"/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voted_no_count"/>
          <w:tag w:val="text"/>
          <w:id w:val="1789548608"/>
          <w:placeholder>
            <w:docPart w:val="EFF20C29AFEC4F15B5BAAC4C5CB5BEE0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3676CA65" w14:textId="77777777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063F5DB6" w14:textId="77777777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voted_no_names"/>
          <w:tag w:val="text"/>
          <w:id w:val="-377930797"/>
          <w:placeholder>
            <w:docPart w:val="2D55449C467C4639A48C320D0C4D6DF7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47FABA80" w14:textId="77777777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208F21C" w14:textId="77777777" w:rsidR="00535FF9" w:rsidRDefault="00535FF9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00AE77B9" w14:textId="40EEC89C" w:rsidR="00EA5FC8" w:rsidRDefault="00EA5FC8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ВОЗДЕРЖАЛИСЬ</w:t>
      </w:r>
      <w:r w:rsidR="00535FF9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535FF9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535FF9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535FF9">
        <w:rPr>
          <w:rStyle w:val="hgkelc"/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voted_indifferent_count"/>
          <w:tag w:val="text"/>
          <w:id w:val="795646048"/>
          <w:placeholder>
            <w:docPart w:val="313C67E24D61460EBD9320215BD2FDEA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183B5601" w14:textId="77777777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375F31EA" w14:textId="77777777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voted_indifferent_names"/>
          <w:tag w:val="text"/>
          <w:id w:val="-1179500760"/>
          <w:placeholder>
            <w:docPart w:val="F11586D5626F4839AF120403ADBC4814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5A0AB7C5" w14:textId="77777777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2392EF8D" w14:textId="77777777" w:rsidR="00535FF9" w:rsidRDefault="00535FF9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5061FE2D" w14:textId="2F500EE3" w:rsidR="00EA5FC8" w:rsidRDefault="00535FF9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Всего проголосовало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voted_total"/>
          <w:tag w:val="text"/>
          <w:id w:val="1372343768"/>
          <w:placeholder>
            <w:docPart w:val="9BDA66C6074844DFA520E8BF0FE5AFAD"/>
          </w:placeholder>
          <w:showingPlcHdr/>
        </w:sdtPr>
        <w:sdtContent>
          <w:r w:rsidR="00EA5FC8"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312074B4" w14:textId="341369B3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Для принятия решения необходимо</w:t>
      </w: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success_count"/>
          <w:tag w:val="text"/>
          <w:id w:val="1172759667"/>
          <w:placeholder>
            <w:docPart w:val="7729F3FF67AB4667B6F5299B179776DB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54C36D94" w14:textId="18B35D6A" w:rsidR="00535FF9" w:rsidRPr="007427ED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decision"/>
          <w:tag w:val="text"/>
          <w:id w:val="2130664768"/>
          <w:placeholder>
            <w:docPart w:val="44766E43C9054081860EADDF6A0EF3B7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p w14:paraId="6DBE7AF5" w14:textId="67CAC8B9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9835319" w14:textId="49735412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86D24AE" w14:textId="3E2527DD" w:rsidR="00535FF9" w:rsidRDefault="00535FF9" w:rsidP="00535FF9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</w:p>
    <w:p w14:paraId="60D84729" w14:textId="3BB273CC" w:rsidR="00EA5FC8" w:rsidRPr="007427ED" w:rsidRDefault="00535FF9" w:rsidP="00EA5FC8">
      <w:pPr>
        <w:pStyle w:val="PlainText"/>
        <w:rPr>
          <w:rFonts w:ascii="Times New Roman" w:eastAsia="MS Mincho" w:hAnsi="Times New Roman" w:cs="Times New Roman"/>
          <w:color w:val="000000" w:themeColor="text1"/>
          <w:sz w:val="24"/>
          <w:szCs w:val="24"/>
        </w:rPr>
      </w:pPr>
      <w:r w:rsidRPr="00535FF9">
        <w:rPr>
          <w:rFonts w:ascii="Times New Roman" w:hAnsi="Times New Roman" w:cs="Times New Roman"/>
          <w:sz w:val="24"/>
          <w:szCs w:val="24"/>
        </w:rPr>
        <w:t>Председатель счётной комиссии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MS Mincho" w:hAnsi="Times New Roman" w:cs="Times New Roman"/>
            <w:color w:val="000000" w:themeColor="text1"/>
            <w:sz w:val="24"/>
            <w:szCs w:val="24"/>
          </w:rPr>
          <w:alias w:val="chairman"/>
          <w:tag w:val="text"/>
          <w:id w:val="294027684"/>
          <w:placeholder>
            <w:docPart w:val="C5EE0CBC879F44C0997A39353BDE7230"/>
          </w:placeholder>
          <w:showingPlcHdr/>
        </w:sdtPr>
        <w:sdtContent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sdtContent>
      </w:sdt>
    </w:p>
    <w:sectPr w:rsidR="00EA5FC8" w:rsidRPr="007427ED">
      <w:pgSz w:w="11906" w:h="16838" w:code="9"/>
      <w:pgMar w:top="1134" w:right="567" w:bottom="567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7AD5" w14:textId="77777777" w:rsidR="008818D6" w:rsidRDefault="008818D6">
      <w:pPr>
        <w:pStyle w:val="PlainText"/>
      </w:pPr>
      <w:r>
        <w:separator/>
      </w:r>
    </w:p>
  </w:endnote>
  <w:endnote w:type="continuationSeparator" w:id="0">
    <w:p w14:paraId="5B913F1C" w14:textId="77777777" w:rsidR="008818D6" w:rsidRDefault="008818D6">
      <w:pPr>
        <w:pStyle w:val="Plai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FC19F" w14:textId="77777777" w:rsidR="008818D6" w:rsidRDefault="008818D6">
      <w:pPr>
        <w:pStyle w:val="PlainText"/>
      </w:pPr>
      <w:r>
        <w:separator/>
      </w:r>
    </w:p>
  </w:footnote>
  <w:footnote w:type="continuationSeparator" w:id="0">
    <w:p w14:paraId="1108C00C" w14:textId="77777777" w:rsidR="008818D6" w:rsidRDefault="008818D6">
      <w:pPr>
        <w:pStyle w:val="PlainText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CC"/>
    <w:rsid w:val="00006003"/>
    <w:rsid w:val="00011DD3"/>
    <w:rsid w:val="00065690"/>
    <w:rsid w:val="00174477"/>
    <w:rsid w:val="0017775C"/>
    <w:rsid w:val="001A68EA"/>
    <w:rsid w:val="001C2075"/>
    <w:rsid w:val="002000FF"/>
    <w:rsid w:val="00263CDD"/>
    <w:rsid w:val="004068E6"/>
    <w:rsid w:val="004D4DC7"/>
    <w:rsid w:val="004E397C"/>
    <w:rsid w:val="004E6F8A"/>
    <w:rsid w:val="00523738"/>
    <w:rsid w:val="00535FF9"/>
    <w:rsid w:val="00553F48"/>
    <w:rsid w:val="005B71BC"/>
    <w:rsid w:val="006136E5"/>
    <w:rsid w:val="006B5E55"/>
    <w:rsid w:val="007130E4"/>
    <w:rsid w:val="00723D34"/>
    <w:rsid w:val="007427ED"/>
    <w:rsid w:val="00743F3F"/>
    <w:rsid w:val="00786358"/>
    <w:rsid w:val="0085071F"/>
    <w:rsid w:val="008572D3"/>
    <w:rsid w:val="00867AB5"/>
    <w:rsid w:val="008818D6"/>
    <w:rsid w:val="008A3CE1"/>
    <w:rsid w:val="008B1F6A"/>
    <w:rsid w:val="008B2A65"/>
    <w:rsid w:val="008F76E5"/>
    <w:rsid w:val="00927FFC"/>
    <w:rsid w:val="00976388"/>
    <w:rsid w:val="00A0717E"/>
    <w:rsid w:val="00AE6BD5"/>
    <w:rsid w:val="00B61440"/>
    <w:rsid w:val="00B72F0F"/>
    <w:rsid w:val="00B8214F"/>
    <w:rsid w:val="00B83C25"/>
    <w:rsid w:val="00B950A1"/>
    <w:rsid w:val="00BB1D58"/>
    <w:rsid w:val="00BF3DAF"/>
    <w:rsid w:val="00C42F23"/>
    <w:rsid w:val="00CA4C6C"/>
    <w:rsid w:val="00D37C53"/>
    <w:rsid w:val="00D76DB9"/>
    <w:rsid w:val="00DB3F24"/>
    <w:rsid w:val="00DC54DD"/>
    <w:rsid w:val="00DD5592"/>
    <w:rsid w:val="00E70CCC"/>
    <w:rsid w:val="00EA5FC8"/>
    <w:rsid w:val="00ED4480"/>
    <w:rsid w:val="00F01314"/>
    <w:rsid w:val="00FD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DAEA7"/>
  <w15:chartTrackingRefBased/>
  <w15:docId w15:val="{92A0FF4D-0D45-40BE-9344-32516A20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B61440"/>
    <w:rPr>
      <w:color w:val="808080"/>
    </w:rPr>
  </w:style>
  <w:style w:type="paragraph" w:styleId="Title">
    <w:name w:val="Title"/>
    <w:basedOn w:val="Normal"/>
    <w:qFormat/>
    <w:pPr>
      <w:jc w:val="center"/>
    </w:pPr>
    <w:rPr>
      <w:b/>
      <w:sz w:val="44"/>
      <w:szCs w:val="20"/>
    </w:rPr>
  </w:style>
  <w:style w:type="character" w:customStyle="1" w:styleId="hgkelc">
    <w:name w:val="hgkelc"/>
    <w:basedOn w:val="DefaultParagraphFont"/>
    <w:rsid w:val="00EA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GOLOS\FRM\NEW\ko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7741A59E5743C486A2C4065B1E3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B0008-50FB-468A-A428-804C576E7E76}"/>
      </w:docPartPr>
      <w:docPartBody>
        <w:p w:rsidR="00F93EAD" w:rsidRDefault="00E656C9" w:rsidP="00E656C9">
          <w:pPr>
            <w:pStyle w:val="997741A59E5743C486A2C4065B1E3E5A2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05FB71D7BBC04D0CB26B322DEDC2A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92E50-E7AB-4EF3-AAD8-D83B3578EA58}"/>
      </w:docPartPr>
      <w:docPartBody>
        <w:p w:rsidR="00F93EAD" w:rsidRDefault="00E656C9" w:rsidP="00E656C9">
          <w:pPr>
            <w:pStyle w:val="05FB71D7BBC04D0CB26B322DEDC2A1F02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A8657E9B0E8F4753A511CF33A70F0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59B17-703E-4ED5-8361-BA7EEB4C9CE0}"/>
      </w:docPartPr>
      <w:docPartBody>
        <w:p w:rsidR="00F93EAD" w:rsidRDefault="00E656C9" w:rsidP="00E656C9">
          <w:pPr>
            <w:pStyle w:val="A8657E9B0E8F4753A511CF33A70F00AB2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7EB643A278884A8C8FFD70A45E428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54458-072D-47E9-9AEC-A61083D260D4}"/>
      </w:docPartPr>
      <w:docPartBody>
        <w:p w:rsidR="00E656C9" w:rsidRDefault="00E656C9" w:rsidP="00E656C9">
          <w:pPr>
            <w:pStyle w:val="7EB643A278884A8C8FFD70A45E42847A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2CF4866739EA432CB109D0D4BFD87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6E47-30EA-433D-B4B6-6AB5D498E920}"/>
      </w:docPartPr>
      <w:docPartBody>
        <w:p w:rsidR="00000000" w:rsidRDefault="00E656C9" w:rsidP="00E656C9">
          <w:pPr>
            <w:pStyle w:val="2CF4866739EA432CB109D0D4BFD87D11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8DA3F39422B242D8AD695AB2950F2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3A012-DC16-44CC-94FC-59A19E0E2F5D}"/>
      </w:docPartPr>
      <w:docPartBody>
        <w:p w:rsidR="00000000" w:rsidRDefault="00E656C9" w:rsidP="00E656C9">
          <w:pPr>
            <w:pStyle w:val="8DA3F39422B242D8AD695AB2950F248F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07116CD459B74681AF403E2E94667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5DAB1-A3C3-4E14-A9DE-BDABDF8C6259}"/>
      </w:docPartPr>
      <w:docPartBody>
        <w:p w:rsidR="00000000" w:rsidRDefault="00E656C9" w:rsidP="00E656C9">
          <w:pPr>
            <w:pStyle w:val="07116CD459B74681AF403E2E94667E60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BFB7088E7EB4471A8CBB4A236AF8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101D0-C1A2-48BC-8F1D-DF9B19263861}"/>
      </w:docPartPr>
      <w:docPartBody>
        <w:p w:rsidR="00000000" w:rsidRDefault="00E656C9" w:rsidP="00E656C9">
          <w:pPr>
            <w:pStyle w:val="9BFB7088E7EB4471A8CBB4A236AF8162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1FF16049D3D849CEA2B11BA3D5A0E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8E21E-0A2F-46C4-BA1F-895D8E54AEB0}"/>
      </w:docPartPr>
      <w:docPartBody>
        <w:p w:rsidR="00000000" w:rsidRDefault="00E656C9" w:rsidP="00E656C9">
          <w:pPr>
            <w:pStyle w:val="1FF16049D3D849CEA2B11BA3D5A0EF6A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455312EEBC0E45659EA8AAC584D25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54B4C-23AB-404A-801C-D0972F39EB7D}"/>
      </w:docPartPr>
      <w:docPartBody>
        <w:p w:rsidR="00000000" w:rsidRDefault="00E656C9" w:rsidP="00E656C9">
          <w:pPr>
            <w:pStyle w:val="455312EEBC0E45659EA8AAC584D25D1D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7FFF76210A86441494FEC86AC7F1A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14C0B-E6C0-4890-B763-EAB859E9DE26}"/>
      </w:docPartPr>
      <w:docPartBody>
        <w:p w:rsidR="00000000" w:rsidRDefault="00E656C9" w:rsidP="00E656C9">
          <w:pPr>
            <w:pStyle w:val="7FFF76210A86441494FEC86AC7F1ACEC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D1F7AD7D2E054107B7A87286CDABE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A628E-BCA2-423C-9FEA-CB9EDF8646F6}"/>
      </w:docPartPr>
      <w:docPartBody>
        <w:p w:rsidR="00000000" w:rsidRDefault="00E656C9" w:rsidP="00E656C9">
          <w:pPr>
            <w:pStyle w:val="D1F7AD7D2E054107B7A87286CDABEB46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89C611877F3F417E822C6165141D9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1358F-91AA-4AFA-8313-7FB53E411B92}"/>
      </w:docPartPr>
      <w:docPartBody>
        <w:p w:rsidR="00000000" w:rsidRDefault="00E656C9" w:rsidP="00E656C9">
          <w:pPr>
            <w:pStyle w:val="89C611877F3F417E822C6165141D9235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EFF20C29AFEC4F15B5BAAC4C5CB5B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03FFD-F416-4C44-8B8A-0B5D3EA57061}"/>
      </w:docPartPr>
      <w:docPartBody>
        <w:p w:rsidR="00000000" w:rsidRDefault="00E656C9" w:rsidP="00E656C9">
          <w:pPr>
            <w:pStyle w:val="EFF20C29AFEC4F15B5BAAC4C5CB5BEE0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313C67E24D61460EBD9320215BD2F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EF3CE-4FF2-4930-A0D6-7419690E3A49}"/>
      </w:docPartPr>
      <w:docPartBody>
        <w:p w:rsidR="00000000" w:rsidRDefault="00E656C9" w:rsidP="00E656C9">
          <w:pPr>
            <w:pStyle w:val="313C67E24D61460EBD9320215BD2FDEA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9BDA66C6074844DFA520E8BF0FE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CF975-0BB4-4A9A-92E5-555DE3B8A237}"/>
      </w:docPartPr>
      <w:docPartBody>
        <w:p w:rsidR="00000000" w:rsidRDefault="00E656C9" w:rsidP="00E656C9">
          <w:pPr>
            <w:pStyle w:val="9BDA66C6074844DFA520E8BF0FE5AFAD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7729F3FF67AB4667B6F5299B1797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36C74-D977-4454-B1AB-560D678488DD}"/>
      </w:docPartPr>
      <w:docPartBody>
        <w:p w:rsidR="00000000" w:rsidRDefault="00E656C9" w:rsidP="00E656C9">
          <w:pPr>
            <w:pStyle w:val="7729F3FF67AB4667B6F5299B179776DB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44766E43C9054081860EADDF6A0EF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93DED-B723-4A45-BA3C-1E9F965C36AE}"/>
      </w:docPartPr>
      <w:docPartBody>
        <w:p w:rsidR="00000000" w:rsidRDefault="00E656C9" w:rsidP="00E656C9">
          <w:pPr>
            <w:pStyle w:val="44766E43C9054081860EADDF6A0EF3B7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C5EE0CBC879F44C0997A39353BDE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F3E4D-0798-45C4-A5D3-EE43A1347BDC}"/>
      </w:docPartPr>
      <w:docPartBody>
        <w:p w:rsidR="00000000" w:rsidRDefault="00E656C9" w:rsidP="00E656C9">
          <w:pPr>
            <w:pStyle w:val="C5EE0CBC879F44C0997A39353BDE7230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ACFB71AEE6848DF9AC579BB98214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6A3E1-05E3-4495-9E97-DC5663A4986C}"/>
      </w:docPartPr>
      <w:docPartBody>
        <w:p w:rsidR="00000000" w:rsidRDefault="00E656C9" w:rsidP="00E656C9">
          <w:pPr>
            <w:pStyle w:val="6ACFB71AEE6848DF9AC579BB98214272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2D55449C467C4639A48C320D0C4D6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ACA7D-B99D-4A46-A22E-61AA0E1A5102}"/>
      </w:docPartPr>
      <w:docPartBody>
        <w:p w:rsidR="00000000" w:rsidRDefault="00E656C9" w:rsidP="00E656C9">
          <w:pPr>
            <w:pStyle w:val="2D55449C467C4639A48C320D0C4D6DF7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F11586D5626F4839AF120403ADBC4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F3FDE-3A30-4534-8366-34673B884863}"/>
      </w:docPartPr>
      <w:docPartBody>
        <w:p w:rsidR="00000000" w:rsidRDefault="00E656C9" w:rsidP="00E656C9">
          <w:pPr>
            <w:pStyle w:val="F11586D5626F4839AF120403ADBC4814"/>
          </w:pPr>
          <w:r w:rsidRPr="007427ED"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CA"/>
    <w:rsid w:val="00032312"/>
    <w:rsid w:val="000C3F8A"/>
    <w:rsid w:val="002E1D98"/>
    <w:rsid w:val="00404596"/>
    <w:rsid w:val="007C3C64"/>
    <w:rsid w:val="008A2FCA"/>
    <w:rsid w:val="0090120E"/>
    <w:rsid w:val="00B97630"/>
    <w:rsid w:val="00CF354E"/>
    <w:rsid w:val="00D11076"/>
    <w:rsid w:val="00E21B06"/>
    <w:rsid w:val="00E656C9"/>
    <w:rsid w:val="00E86FC9"/>
    <w:rsid w:val="00F9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56C9"/>
    <w:rPr>
      <w:color w:val="808080"/>
    </w:rPr>
  </w:style>
  <w:style w:type="paragraph" w:customStyle="1" w:styleId="2CF4866739EA432CB109D0D4BFD87D11">
    <w:name w:val="2CF4866739EA432CB109D0D4BFD87D11"/>
    <w:rsid w:val="00E656C9"/>
    <w:rPr>
      <w:kern w:val="0"/>
      <w14:ligatures w14:val="none"/>
    </w:rPr>
  </w:style>
  <w:style w:type="paragraph" w:customStyle="1" w:styleId="8DA3F39422B242D8AD695AB2950F248F">
    <w:name w:val="8DA3F39422B242D8AD695AB2950F248F"/>
    <w:rsid w:val="00E656C9"/>
    <w:rPr>
      <w:kern w:val="0"/>
      <w14:ligatures w14:val="none"/>
    </w:rPr>
  </w:style>
  <w:style w:type="paragraph" w:customStyle="1" w:styleId="07116CD459B74681AF403E2E94667E60">
    <w:name w:val="07116CD459B74681AF403E2E94667E60"/>
    <w:rsid w:val="00E656C9"/>
    <w:rPr>
      <w:kern w:val="0"/>
      <w14:ligatures w14:val="none"/>
    </w:rPr>
  </w:style>
  <w:style w:type="paragraph" w:customStyle="1" w:styleId="9BFB7088E7EB4471A8CBB4A236AF8162">
    <w:name w:val="9BFB7088E7EB4471A8CBB4A236AF8162"/>
    <w:rsid w:val="00E656C9"/>
    <w:rPr>
      <w:kern w:val="0"/>
      <w14:ligatures w14:val="none"/>
    </w:rPr>
  </w:style>
  <w:style w:type="paragraph" w:customStyle="1" w:styleId="1FF16049D3D849CEA2B11BA3D5A0EF6A">
    <w:name w:val="1FF16049D3D849CEA2B11BA3D5A0EF6A"/>
    <w:rsid w:val="00E656C9"/>
    <w:rPr>
      <w:kern w:val="0"/>
      <w14:ligatures w14:val="none"/>
    </w:rPr>
  </w:style>
  <w:style w:type="paragraph" w:customStyle="1" w:styleId="455312EEBC0E45659EA8AAC584D25D1D">
    <w:name w:val="455312EEBC0E45659EA8AAC584D25D1D"/>
    <w:rsid w:val="00E656C9"/>
    <w:rPr>
      <w:kern w:val="0"/>
      <w14:ligatures w14:val="none"/>
    </w:rPr>
  </w:style>
  <w:style w:type="paragraph" w:customStyle="1" w:styleId="7FFF76210A86441494FEC86AC7F1ACEC">
    <w:name w:val="7FFF76210A86441494FEC86AC7F1ACEC"/>
    <w:rsid w:val="00E656C9"/>
    <w:rPr>
      <w:kern w:val="0"/>
      <w14:ligatures w14:val="none"/>
    </w:rPr>
  </w:style>
  <w:style w:type="paragraph" w:customStyle="1" w:styleId="D1F7AD7D2E054107B7A87286CDABEB46">
    <w:name w:val="D1F7AD7D2E054107B7A87286CDABEB46"/>
    <w:rsid w:val="00E656C9"/>
    <w:rPr>
      <w:kern w:val="0"/>
      <w14:ligatures w14:val="none"/>
    </w:rPr>
  </w:style>
  <w:style w:type="paragraph" w:customStyle="1" w:styleId="89C611877F3F417E822C6165141D9235">
    <w:name w:val="89C611877F3F417E822C6165141D9235"/>
    <w:rsid w:val="00E656C9"/>
    <w:rPr>
      <w:kern w:val="0"/>
      <w14:ligatures w14:val="none"/>
    </w:rPr>
  </w:style>
  <w:style w:type="paragraph" w:customStyle="1" w:styleId="EFF20C29AFEC4F15B5BAAC4C5CB5BEE0">
    <w:name w:val="EFF20C29AFEC4F15B5BAAC4C5CB5BEE0"/>
    <w:rsid w:val="00E656C9"/>
    <w:rPr>
      <w:kern w:val="0"/>
      <w14:ligatures w14:val="none"/>
    </w:rPr>
  </w:style>
  <w:style w:type="paragraph" w:customStyle="1" w:styleId="313C67E24D61460EBD9320215BD2FDEA">
    <w:name w:val="313C67E24D61460EBD9320215BD2FDEA"/>
    <w:rsid w:val="00E656C9"/>
    <w:rPr>
      <w:kern w:val="0"/>
      <w14:ligatures w14:val="none"/>
    </w:rPr>
  </w:style>
  <w:style w:type="paragraph" w:customStyle="1" w:styleId="9BDA66C6074844DFA520E8BF0FE5AFAD">
    <w:name w:val="9BDA66C6074844DFA520E8BF0FE5AFAD"/>
    <w:rsid w:val="00E656C9"/>
    <w:rPr>
      <w:kern w:val="0"/>
      <w14:ligatures w14:val="none"/>
    </w:rPr>
  </w:style>
  <w:style w:type="paragraph" w:customStyle="1" w:styleId="7729F3FF67AB4667B6F5299B179776DB">
    <w:name w:val="7729F3FF67AB4667B6F5299B179776DB"/>
    <w:rsid w:val="00E656C9"/>
    <w:rPr>
      <w:kern w:val="0"/>
      <w14:ligatures w14:val="none"/>
    </w:rPr>
  </w:style>
  <w:style w:type="paragraph" w:customStyle="1" w:styleId="44766E43C9054081860EADDF6A0EF3B7">
    <w:name w:val="44766E43C9054081860EADDF6A0EF3B7"/>
    <w:rsid w:val="00E656C9"/>
    <w:rPr>
      <w:kern w:val="0"/>
      <w14:ligatures w14:val="none"/>
    </w:rPr>
  </w:style>
  <w:style w:type="paragraph" w:customStyle="1" w:styleId="C5EE0CBC879F44C0997A39353BDE7230">
    <w:name w:val="C5EE0CBC879F44C0997A39353BDE7230"/>
    <w:rsid w:val="00E656C9"/>
    <w:rPr>
      <w:kern w:val="0"/>
      <w14:ligatures w14:val="none"/>
    </w:rPr>
  </w:style>
  <w:style w:type="paragraph" w:customStyle="1" w:styleId="6ACFB71AEE6848DF9AC579BB98214272">
    <w:name w:val="6ACFB71AEE6848DF9AC579BB98214272"/>
    <w:rsid w:val="00E656C9"/>
    <w:rPr>
      <w:kern w:val="0"/>
      <w14:ligatures w14:val="none"/>
    </w:rPr>
  </w:style>
  <w:style w:type="paragraph" w:customStyle="1" w:styleId="2D55449C467C4639A48C320D0C4D6DF7">
    <w:name w:val="2D55449C467C4639A48C320D0C4D6DF7"/>
    <w:rsid w:val="00E656C9"/>
    <w:rPr>
      <w:kern w:val="0"/>
      <w14:ligatures w14:val="none"/>
    </w:rPr>
  </w:style>
  <w:style w:type="paragraph" w:customStyle="1" w:styleId="F11586D5626F4839AF120403ADBC4814">
    <w:name w:val="F11586D5626F4839AF120403ADBC4814"/>
    <w:rsid w:val="00E656C9"/>
    <w:rPr>
      <w:kern w:val="0"/>
      <w14:ligatures w14:val="none"/>
    </w:rPr>
  </w:style>
  <w:style w:type="paragraph" w:customStyle="1" w:styleId="997741A59E5743C486A2C4065B1E3E5A2">
    <w:name w:val="997741A59E5743C486A2C4065B1E3E5A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5FB71D7BBC04D0CB26B322DEDC2A1F02">
    <w:name w:val="05FB71D7BBC04D0CB26B322DEDC2A1F0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7EB643A278884A8C8FFD70A45E42847A1">
    <w:name w:val="7EB643A278884A8C8FFD70A45E42847A1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F88A37EAF51E44FF87EC6CD108BE27E02">
    <w:name w:val="F88A37EAF51E44FF87EC6CD108BE27E0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FB53563FC54F4856BA01E17092E001D72">
    <w:name w:val="FB53563FC54F4856BA01E17092E001D7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1B402435D7EA410F89496CA4489312DB2">
    <w:name w:val="1B402435D7EA410F89496CA4489312DB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A8657E9B0E8F4753A511CF33A70F00AB2">
    <w:name w:val="A8657E9B0E8F4753A511CF33A70F00AB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45C083410CF14EA9A8FC3B195C833B4D2">
    <w:name w:val="45C083410CF14EA9A8FC3B195C833B4D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A1559421ACBF467F83364820DBB380ED2">
    <w:name w:val="A1559421ACBF467F83364820DBB380ED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8C0CCF84DF8F423782F1336F6096CA0E2">
    <w:name w:val="8C0CCF84DF8F423782F1336F6096CA0E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110928B9056D4B3EA4F86A9DA64038522">
    <w:name w:val="110928B9056D4B3EA4F86A9DA6403852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F7AD0EB0C105412FBF2DCB4FADA848832">
    <w:name w:val="F7AD0EB0C105412FBF2DCB4FADA84883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D03F5CC0A31C461F9CDC3829F8C6598B2">
    <w:name w:val="D03F5CC0A31C461F9CDC3829F8C6598B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37AB13B7F67F446C8AC5618BEA24891C2">
    <w:name w:val="37AB13B7F67F446C8AC5618BEA24891C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A76FE3D3E32D4A15BACE8A6D4EE9BF312">
    <w:name w:val="A76FE3D3E32D4A15BACE8A6D4EE9BF31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0A07A96A304E42D7A5D86160FC9858412">
    <w:name w:val="0A07A96A304E42D7A5D86160FC985841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7C32991B64844DB7A8E868EAFA43B9002">
    <w:name w:val="7C32991B64844DB7A8E868EAFA43B900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CFC331C5FEC24B198C4A259813A0D62C2">
    <w:name w:val="CFC331C5FEC24B198C4A259813A0D62C2"/>
    <w:rsid w:val="00E656C9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6417-0771-4FE8-A5D5-AFD0ECF2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kol.dot</Template>
  <TotalTime>73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ПРОТОКОЛ № ##номер</vt:lpstr>
      <vt:lpstr>                            ПРОТОКОЛ № ##номер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##номер</dc:title>
  <dc:subject/>
  <dc:creator>Fomin</dc:creator>
  <cp:keywords/>
  <dc:description/>
  <cp:lastModifiedBy>vladimir</cp:lastModifiedBy>
  <cp:revision>14</cp:revision>
  <cp:lastPrinted>1899-12-31T21:00:00Z</cp:lastPrinted>
  <dcterms:created xsi:type="dcterms:W3CDTF">2023-09-25T12:50:00Z</dcterms:created>
  <dcterms:modified xsi:type="dcterms:W3CDTF">2024-05-14T18:31:00Z</dcterms:modified>
</cp:coreProperties>
</file>